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47" w:rsidRDefault="00DA159C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8B006D21B7654911AC30B956F0ACB91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E68C5">
            <w:t>Michaela</w:t>
          </w:r>
          <w:r w:rsidR="00DF7E74">
            <w:t xml:space="preserve"> Schuessler</w:t>
          </w:r>
        </w:sdtContent>
      </w:sdt>
    </w:p>
    <w:p w:rsidR="006B5F47" w:rsidRDefault="004D30C2" w:rsidP="004024D5">
      <w:sdt>
        <w:sdtPr>
          <w:alias w:val="Address"/>
          <w:tag w:val=""/>
          <w:id w:val="-593780209"/>
          <w:placeholder>
            <w:docPart w:val="6361E72F1F40460BA11628D39B60065C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060F8">
            <w:t>1246 Polk Street, Salinas, CA, 93906</w:t>
          </w:r>
        </w:sdtContent>
      </w:sdt>
      <w:r w:rsidR="00DA159C">
        <w:t> | </w:t>
      </w:r>
      <w:sdt>
        <w:sdtPr>
          <w:alias w:val="Telephone"/>
          <w:tag w:val=""/>
          <w:id w:val="-1416317146"/>
          <w:placeholder>
            <w:docPart w:val="B93D0CA7B79F414EB5476FAC2B342A6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060F8">
            <w:t>(831) 262 - 1742</w:t>
          </w:r>
        </w:sdtContent>
      </w:sdt>
      <w:r w:rsidR="00DA159C">
        <w:t> | </w:t>
      </w:r>
      <w:sdt>
        <w:sdtPr>
          <w:alias w:val="Email"/>
          <w:tag w:val=""/>
          <w:id w:val="-391963670"/>
          <w:placeholder>
            <w:docPart w:val="8F8C56CAB0BF4EB5AC842DD311BBC24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060F8">
            <w:t>michaela.schuessler@gmail.com</w:t>
          </w:r>
        </w:sdtContent>
      </w:sdt>
    </w:p>
    <w:p w:rsidR="006B5F47" w:rsidRDefault="00DA159C">
      <w:pPr>
        <w:pStyle w:val="SectionHeading"/>
      </w:pPr>
      <w:r>
        <w:t>Education</w:t>
      </w:r>
    </w:p>
    <w:p w:rsidR="006B5F47" w:rsidRDefault="00B3530D">
      <w:pPr>
        <w:pStyle w:val="Subsection"/>
        <w:spacing w:before="100"/>
      </w:pPr>
      <w:r>
        <w:t>business administration Associate in science</w:t>
      </w:r>
      <w:r w:rsidR="00DA159C">
        <w:t> | </w:t>
      </w:r>
      <w:r>
        <w:t>dec. 2014</w:t>
      </w:r>
      <w:r w:rsidR="00DA159C">
        <w:t> | </w:t>
      </w:r>
      <w:r w:rsidR="006060F8">
        <w:t>Monterey peninsula college</w:t>
      </w:r>
    </w:p>
    <w:p w:rsidR="006B5F47" w:rsidRDefault="00DA159C" w:rsidP="006060F8">
      <w:pPr>
        <w:pStyle w:val="ListBullet"/>
      </w:pPr>
      <w:r>
        <w:t xml:space="preserve">Major: </w:t>
      </w:r>
      <w:r w:rsidR="006060F8">
        <w:t>Business Administration</w:t>
      </w:r>
    </w:p>
    <w:p w:rsidR="006B5F47" w:rsidRDefault="00DA159C">
      <w:pPr>
        <w:pStyle w:val="ListBullet"/>
      </w:pPr>
      <w:r>
        <w:t xml:space="preserve">Related coursework: </w:t>
      </w:r>
      <w:r w:rsidR="00B3530D">
        <w:t>Financial &amp; Managerial Accounting, Business Law, Macro &amp; Micro Economics, Statistics, Finite Math, Computer Information Systems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</w:sdtPr>
      <w:sdtEndPr>
        <w:rPr>
          <w:color w:val="auto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</w:sdtPr>
          <w:sdtEndPr>
            <w:rPr>
              <w:color w:val="auto"/>
            </w:rPr>
          </w:sdtEndPr>
          <w:sdtContent>
            <w:p w:rsidR="006B5F47" w:rsidRDefault="00B3530D">
              <w:pPr>
                <w:pStyle w:val="Subsection"/>
              </w:pPr>
              <w:r>
                <w:t>B.S. Business administration</w:t>
              </w:r>
              <w:r w:rsidR="00DA159C">
                <w:t> | </w:t>
              </w:r>
              <w:r w:rsidR="006060F8">
                <w:t>will earn in: may 2017</w:t>
              </w:r>
              <w:r w:rsidR="00DA159C">
                <w:t> | </w:t>
              </w:r>
              <w:r w:rsidR="006060F8">
                <w:t>University of california, monterey bay</w:t>
              </w:r>
            </w:p>
            <w:p w:rsidR="006B5F47" w:rsidRDefault="00DA159C">
              <w:pPr>
                <w:pStyle w:val="ListBullet"/>
              </w:pPr>
              <w:r>
                <w:t xml:space="preserve">Major: </w:t>
              </w:r>
              <w:r w:rsidR="006060F8">
                <w:t>Business Administration</w:t>
              </w:r>
            </w:p>
            <w:p w:rsidR="006060F8" w:rsidRDefault="006060F8">
              <w:pPr>
                <w:pStyle w:val="ListBullet"/>
              </w:pPr>
              <w:r>
                <w:t xml:space="preserve">Concentration: </w:t>
              </w:r>
              <w:r w:rsidR="00B3530D">
                <w:t>Management &amp; International Business</w:t>
              </w:r>
            </w:p>
            <w:p w:rsidR="006B5F47" w:rsidRDefault="00DA159C">
              <w:pPr>
                <w:pStyle w:val="ListBullet"/>
              </w:pPr>
              <w:r>
                <w:t xml:space="preserve">Minor: </w:t>
              </w:r>
              <w:r w:rsidR="006060F8">
                <w:t>Pre-Law</w:t>
              </w:r>
            </w:p>
            <w:p w:rsidR="006B5F47" w:rsidRDefault="008124C9">
              <w:pPr>
                <w:pStyle w:val="ListBullet"/>
              </w:pPr>
              <w:r>
                <w:t>Related C</w:t>
              </w:r>
              <w:r w:rsidR="00DA159C">
                <w:t xml:space="preserve">oursework: </w:t>
              </w:r>
              <w:r w:rsidR="006060F8">
                <w:t>Excel, Constitutional Law, Human Resources, Organizational Behavior, Service Learning, Capstone</w:t>
              </w:r>
              <w:r w:rsidR="00B3530D">
                <w:t xml:space="preserve">, International Business, </w:t>
              </w:r>
              <w:proofErr w:type="spellStart"/>
              <w:r w:rsidR="00B3530D">
                <w:t>Mgmt</w:t>
              </w:r>
              <w:proofErr w:type="spellEnd"/>
              <w:r w:rsidR="00B3530D">
                <w:t xml:space="preserve"> of Nonprofit Organization</w:t>
              </w:r>
            </w:p>
          </w:sdtContent>
        </w:sdt>
      </w:sdtContent>
    </w:sdt>
    <w:p w:rsidR="006B5F47" w:rsidRDefault="00DA159C">
      <w:pPr>
        <w:pStyle w:val="SectionHeading"/>
      </w:pPr>
      <w:r>
        <w:t>Skills &amp; Abilities</w:t>
      </w:r>
    </w:p>
    <w:p w:rsidR="00CA521D" w:rsidRDefault="00432250" w:rsidP="00CA521D">
      <w:pPr>
        <w:pStyle w:val="ListBullet"/>
      </w:pPr>
      <w:r>
        <w:t>Technically proficient in Microsoft</w:t>
      </w:r>
      <w:r w:rsidR="00CA521D">
        <w:t xml:space="preserve"> Excel, Word, and </w:t>
      </w:r>
      <w:r w:rsidR="008124C9">
        <w:t>PowerPoint</w:t>
      </w:r>
      <w:r>
        <w:t xml:space="preserve"> </w:t>
      </w:r>
    </w:p>
    <w:p w:rsidR="00CA521D" w:rsidRDefault="00CA521D" w:rsidP="00CA521D">
      <w:pPr>
        <w:pStyle w:val="ListBullet"/>
      </w:pPr>
      <w:r>
        <w:t>Fast learner with a positive attitude</w:t>
      </w:r>
    </w:p>
    <w:p w:rsidR="00CA521D" w:rsidRDefault="00CA521D" w:rsidP="00CA521D">
      <w:pPr>
        <w:pStyle w:val="ListBullet"/>
      </w:pPr>
      <w:r>
        <w:t>Great team player</w:t>
      </w:r>
    </w:p>
    <w:p w:rsidR="00CA521D" w:rsidRDefault="00432250" w:rsidP="00CA521D">
      <w:pPr>
        <w:pStyle w:val="ListBullet"/>
      </w:pPr>
      <w:r>
        <w:t>Computer literate</w:t>
      </w:r>
    </w:p>
    <w:p w:rsidR="00432250" w:rsidRDefault="008124C9" w:rsidP="00CA521D">
      <w:pPr>
        <w:pStyle w:val="ListBullet"/>
      </w:pPr>
      <w:r>
        <w:t>Organized and detail</w:t>
      </w:r>
      <w:r w:rsidR="00432250">
        <w:t xml:space="preserve"> oriented </w:t>
      </w:r>
    </w:p>
    <w:p w:rsidR="00432250" w:rsidRDefault="00432250" w:rsidP="00CA521D">
      <w:pPr>
        <w:pStyle w:val="ListBullet"/>
      </w:pPr>
      <w:r>
        <w:t>Hard working</w:t>
      </w:r>
    </w:p>
    <w:p w:rsidR="006144E0" w:rsidRDefault="00432250" w:rsidP="006144E0">
      <w:pPr>
        <w:pStyle w:val="ListBullet"/>
      </w:pPr>
      <w:r>
        <w:t>Determined</w:t>
      </w:r>
    </w:p>
    <w:p w:rsidR="006144E0" w:rsidRDefault="006144E0" w:rsidP="006144E0">
      <w:pPr>
        <w:pStyle w:val="SectionHeading"/>
      </w:pPr>
      <w:r>
        <w:t>Honors/Awar</w:t>
      </w:r>
      <w:bookmarkStart w:id="0" w:name="_GoBack"/>
      <w:bookmarkEnd w:id="0"/>
      <w:r>
        <w:t>ds</w:t>
      </w:r>
    </w:p>
    <w:p w:rsidR="006144E0" w:rsidRDefault="006144E0" w:rsidP="006144E0">
      <w:pPr>
        <w:pStyle w:val="ListBullet"/>
      </w:pPr>
      <w:r>
        <w:t>Dean’s List High Honors (Monterey Peninsula College) – Graduated 2014</w:t>
      </w:r>
    </w:p>
    <w:p w:rsidR="006144E0" w:rsidRDefault="006144E0" w:rsidP="006144E0">
      <w:pPr>
        <w:pStyle w:val="ListBullet"/>
      </w:pPr>
      <w:r>
        <w:t>Dean’s List (California State University, Monterey Bay) – Spring 2015, Fall 2015, Spring 2016</w:t>
      </w:r>
    </w:p>
    <w:p w:rsidR="006144E0" w:rsidRDefault="006144E0">
      <w:pPr>
        <w:pStyle w:val="SectionHeading"/>
      </w:pPr>
    </w:p>
    <w:p w:rsidR="006B5F47" w:rsidRDefault="00DA159C">
      <w:pPr>
        <w:pStyle w:val="SectionHeading"/>
      </w:pPr>
      <w:r>
        <w:lastRenderedPageBreak/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1655259306"/>
      </w:sdtPr>
      <w:sdtEndPr>
        <w:rPr>
          <w:color w:val="auto"/>
        </w:rPr>
      </w:sdtEndPr>
      <w:sdtContent>
        <w:p w:rsidR="008124C9" w:rsidRDefault="008124C9" w:rsidP="008124C9">
          <w:pPr>
            <w:pStyle w:val="Subsection"/>
          </w:pPr>
          <w:r>
            <w:t>16’s volleyball head coach | club cruz volleyball | December 2016</w:t>
          </w:r>
          <w:r>
            <w:t xml:space="preserve"> - present</w:t>
          </w:r>
        </w:p>
        <w:p w:rsidR="008124C9" w:rsidRDefault="008124C9" w:rsidP="008124C9">
          <w:pPr>
            <w:pStyle w:val="ListBullet"/>
          </w:pPr>
          <w:r>
            <w:t>Aid the players in improving their volleyball skills</w:t>
          </w:r>
        </w:p>
        <w:p w:rsidR="008124C9" w:rsidRDefault="008124C9" w:rsidP="008124C9">
          <w:pPr>
            <w:pStyle w:val="ListBullet"/>
          </w:pPr>
          <w:r>
            <w:t>Keeping constant communication with players and parents</w:t>
          </w:r>
        </w:p>
        <w:p w:rsidR="008124C9" w:rsidRDefault="008124C9" w:rsidP="008124C9">
          <w:pPr>
            <w:pStyle w:val="ListBullet"/>
          </w:pPr>
          <w:r>
            <w:t>Coming up with game plans for practices and tournaments</w:t>
          </w:r>
        </w:p>
        <w:p w:rsidR="008124C9" w:rsidRPr="008124C9" w:rsidRDefault="008124C9" w:rsidP="008124C9">
          <w:pPr>
            <w:pStyle w:val="ListBullet"/>
          </w:pPr>
          <w:r>
            <w:t>Answering any emails and dealing with paperwork for players and parents</w:t>
          </w:r>
        </w:p>
      </w:sdtContent>
    </w:sdt>
    <w:sdt>
      <w:sdtPr>
        <w:rPr>
          <w:b w:val="0"/>
          <w:bCs w:val="0"/>
          <w:caps w:val="0"/>
          <w:color w:val="404040" w:themeColor="text1" w:themeTint="BF"/>
        </w:rPr>
        <w:id w:val="1310435673"/>
      </w:sdtPr>
      <w:sdtEndPr>
        <w:rPr>
          <w:color w:val="auto"/>
        </w:rPr>
      </w:sdtEndPr>
      <w:sdtContent>
        <w:p w:rsidR="00AC791C" w:rsidRDefault="00AC791C" w:rsidP="00AC791C">
          <w:pPr>
            <w:pStyle w:val="Subsection"/>
          </w:pPr>
          <w:r>
            <w:t>college of business student assistant | california state university, monterey bay | september 2016 - present</w:t>
          </w:r>
        </w:p>
        <w:p w:rsidR="00AC791C" w:rsidRDefault="00AC791C" w:rsidP="00AC791C">
          <w:pPr>
            <w:pStyle w:val="ListBullet"/>
          </w:pPr>
          <w:r>
            <w:t>Handle the College of Business Chair’s schedule; making appointments</w:t>
          </w:r>
        </w:p>
        <w:p w:rsidR="00AC791C" w:rsidRDefault="00AC791C" w:rsidP="00AC791C">
          <w:pPr>
            <w:pStyle w:val="ListBullet"/>
          </w:pPr>
          <w:r>
            <w:t>Getting student files ready for appointments</w:t>
          </w:r>
        </w:p>
        <w:p w:rsidR="00AC791C" w:rsidRDefault="00AC791C" w:rsidP="00AC791C">
          <w:pPr>
            <w:pStyle w:val="ListBullet"/>
          </w:pPr>
          <w:r>
            <w:t>Answering the phone and answering any questions</w:t>
          </w:r>
        </w:p>
        <w:p w:rsidR="00AC791C" w:rsidRDefault="00AC791C" w:rsidP="00AC791C">
          <w:pPr>
            <w:pStyle w:val="ListBullet"/>
          </w:pPr>
          <w:r>
            <w:t>Being available to faculty members to copy, print, or any other assignments for them</w:t>
          </w:r>
        </w:p>
        <w:p w:rsidR="00AC791C" w:rsidRDefault="00AC791C" w:rsidP="00AC791C">
          <w:pPr>
            <w:pStyle w:val="ListBullet"/>
          </w:pPr>
          <w:r>
            <w:t>Answer the College of Business emails</w:t>
          </w:r>
        </w:p>
      </w:sdtContent>
    </w:sdt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>
        <w:rPr>
          <w:color w:val="auto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>
            <w:rPr>
              <w:color w:val="auto"/>
            </w:rPr>
          </w:sdtEndPr>
          <w:sdtContent>
            <w:p w:rsidR="00AC791C" w:rsidRDefault="00AC791C" w:rsidP="00AC791C">
              <w:pPr>
                <w:pStyle w:val="Subsection"/>
              </w:pPr>
              <w:r>
                <w:t>junior varsity coach | york school | august 2016 – november 2016</w:t>
              </w:r>
            </w:p>
            <w:p w:rsidR="00AC791C" w:rsidRDefault="00AC791C" w:rsidP="00AC791C">
              <w:pPr>
                <w:pStyle w:val="ListBullet"/>
              </w:pPr>
              <w:r>
                <w:t>Aid the players in improving their volleyball skills</w:t>
              </w:r>
            </w:p>
            <w:p w:rsidR="00AC791C" w:rsidRDefault="00AC791C" w:rsidP="00AC791C">
              <w:pPr>
                <w:pStyle w:val="ListBullet"/>
              </w:pPr>
              <w:r>
                <w:t>Driving players to and from away games</w:t>
              </w:r>
            </w:p>
            <w:p w:rsidR="00AC791C" w:rsidRDefault="00AC791C" w:rsidP="00AC791C">
              <w:pPr>
                <w:pStyle w:val="ListBullet"/>
                <w:spacing w:line="360" w:lineRule="auto"/>
              </w:pPr>
              <w:r>
                <w:t>Being not only a coach, but a mentor and helper whenever they need it</w:t>
              </w:r>
            </w:p>
          </w:sdtContent>
        </w:sdt>
      </w:sdtContent>
    </w:sdt>
    <w:p w:rsidR="006B5F47" w:rsidRDefault="00AC791C" w:rsidP="00AC791C">
      <w:pPr>
        <w:pStyle w:val="Subsection"/>
        <w:spacing w:before="100"/>
      </w:pPr>
      <w:r>
        <w:t xml:space="preserve"> </w:t>
      </w:r>
      <w:r w:rsidR="006060F8">
        <w:t>Cashier</w:t>
      </w:r>
      <w:r w:rsidR="00DA159C">
        <w:t> | </w:t>
      </w:r>
      <w:r w:rsidR="006060F8">
        <w:t>walmart</w:t>
      </w:r>
      <w:r w:rsidR="00DA159C">
        <w:t> | </w:t>
      </w:r>
      <w:r w:rsidR="006060F8">
        <w:t>june 2012 – august 2012</w:t>
      </w:r>
    </w:p>
    <w:p w:rsidR="006B5F47" w:rsidRDefault="00CA521D" w:rsidP="00AC791C">
      <w:pPr>
        <w:pStyle w:val="ListBullet"/>
      </w:pPr>
      <w:r>
        <w:t>Answer any customer questions</w:t>
      </w:r>
    </w:p>
    <w:p w:rsidR="00CA521D" w:rsidRDefault="00CA521D" w:rsidP="00AC791C">
      <w:pPr>
        <w:pStyle w:val="ListBullet"/>
      </w:pPr>
      <w:r>
        <w:t xml:space="preserve">Provide fast and efficient check out </w:t>
      </w:r>
    </w:p>
    <w:p w:rsidR="00CA521D" w:rsidRDefault="00CA521D" w:rsidP="00AC791C">
      <w:pPr>
        <w:pStyle w:val="ListBullet"/>
      </w:pPr>
      <w:r>
        <w:t>Handle cash and make sure that the right amount is given back to the customer</w:t>
      </w:r>
    </w:p>
    <w:p w:rsidR="00CA521D" w:rsidRDefault="00CA521D" w:rsidP="00AC791C">
      <w:pPr>
        <w:pStyle w:val="ListBullet"/>
      </w:pPr>
      <w:r>
        <w:t>Keep my area nice and clean</w:t>
      </w:r>
    </w:p>
    <w:p w:rsidR="00CA521D" w:rsidRDefault="00CA521D" w:rsidP="00AC791C">
      <w:pPr>
        <w:pStyle w:val="ListBullet"/>
      </w:pPr>
      <w:r>
        <w:t>Return go-backs</w:t>
      </w:r>
    </w:p>
    <w:p w:rsidR="00432250" w:rsidRDefault="00432250" w:rsidP="00432250">
      <w:pPr>
        <w:pStyle w:val="SectionHeading"/>
      </w:pPr>
      <w:r>
        <w:t>References</w:t>
      </w:r>
    </w:p>
    <w:p w:rsidR="00432250" w:rsidRDefault="00432250" w:rsidP="00432250">
      <w:pPr>
        <w:pStyle w:val="ListBullet"/>
      </w:pPr>
      <w:r>
        <w:t>Available upon request</w:t>
      </w:r>
    </w:p>
    <w:p w:rsidR="00432250" w:rsidRPr="00432250" w:rsidRDefault="00432250" w:rsidP="00432250"/>
    <w:p w:rsidR="00432250" w:rsidRDefault="00432250" w:rsidP="00432250">
      <w:pPr>
        <w:pStyle w:val="ListBullet"/>
        <w:numPr>
          <w:ilvl w:val="0"/>
          <w:numId w:val="0"/>
        </w:numPr>
        <w:ind w:left="144" w:hanging="144"/>
        <w:rPr>
          <w:bCs/>
        </w:rPr>
      </w:pPr>
    </w:p>
    <w:p w:rsidR="00432250" w:rsidRDefault="00432250" w:rsidP="00432250">
      <w:pPr>
        <w:pStyle w:val="ListBullet"/>
        <w:numPr>
          <w:ilvl w:val="0"/>
          <w:numId w:val="0"/>
        </w:numPr>
        <w:ind w:left="144" w:hanging="144"/>
      </w:pPr>
    </w:p>
    <w:sectPr w:rsidR="00432250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0C2" w:rsidRDefault="004D30C2">
      <w:pPr>
        <w:spacing w:after="0"/>
      </w:pPr>
      <w:r>
        <w:separator/>
      </w:r>
    </w:p>
  </w:endnote>
  <w:endnote w:type="continuationSeparator" w:id="0">
    <w:p w:rsidR="004D30C2" w:rsidRDefault="004D30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F47" w:rsidRDefault="00DA159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24C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0C2" w:rsidRDefault="004D30C2">
      <w:pPr>
        <w:spacing w:after="0"/>
      </w:pPr>
      <w:r>
        <w:separator/>
      </w:r>
    </w:p>
  </w:footnote>
  <w:footnote w:type="continuationSeparator" w:id="0">
    <w:p w:rsidR="004D30C2" w:rsidRDefault="004D30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8CE388D"/>
    <w:multiLevelType w:val="hybridMultilevel"/>
    <w:tmpl w:val="862C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E3BF9"/>
    <w:multiLevelType w:val="hybridMultilevel"/>
    <w:tmpl w:val="0E3C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F222F"/>
    <w:multiLevelType w:val="hybridMultilevel"/>
    <w:tmpl w:val="371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F8"/>
    <w:rsid w:val="000C2022"/>
    <w:rsid w:val="00114574"/>
    <w:rsid w:val="003F3E56"/>
    <w:rsid w:val="004024D5"/>
    <w:rsid w:val="00432250"/>
    <w:rsid w:val="00463B1F"/>
    <w:rsid w:val="0047069F"/>
    <w:rsid w:val="004D30C2"/>
    <w:rsid w:val="006060F8"/>
    <w:rsid w:val="006144E0"/>
    <w:rsid w:val="006B5F47"/>
    <w:rsid w:val="00747CF4"/>
    <w:rsid w:val="007646BF"/>
    <w:rsid w:val="007E68C5"/>
    <w:rsid w:val="008124C9"/>
    <w:rsid w:val="00867AA3"/>
    <w:rsid w:val="00A10C67"/>
    <w:rsid w:val="00A317EB"/>
    <w:rsid w:val="00AC791C"/>
    <w:rsid w:val="00B20188"/>
    <w:rsid w:val="00B3530D"/>
    <w:rsid w:val="00C90673"/>
    <w:rsid w:val="00CA521D"/>
    <w:rsid w:val="00DA159C"/>
    <w:rsid w:val="00D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10B2"/>
  <w15:docId w15:val="{9725CD8F-99C4-402F-A3A4-9898F38E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60F8"/>
  </w:style>
  <w:style w:type="paragraph" w:styleId="Heading1">
    <w:name w:val="heading 1"/>
    <w:basedOn w:val="Normal"/>
    <w:next w:val="Normal"/>
    <w:link w:val="Heading1Char"/>
    <w:uiPriority w:val="9"/>
    <w:qFormat/>
    <w:rsid w:val="00606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9A5B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0F8"/>
    <w:pPr>
      <w:pBdr>
        <w:bottom w:val="single" w:sz="8" w:space="4" w:color="39A5B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93939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0F8"/>
    <w:rPr>
      <w:rFonts w:asciiTheme="majorHAnsi" w:eastAsiaTheme="majorEastAsia" w:hAnsiTheme="majorHAnsi" w:cstheme="majorBidi"/>
      <w:color w:val="393939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6060F8"/>
    <w:rPr>
      <w:rFonts w:asciiTheme="majorHAnsi" w:eastAsiaTheme="majorEastAsia" w:hAnsiTheme="majorHAnsi" w:cstheme="majorBidi"/>
      <w:b/>
      <w:bCs/>
      <w:color w:val="2A7B8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F8"/>
    <w:rPr>
      <w:rFonts w:asciiTheme="majorHAnsi" w:eastAsiaTheme="majorEastAsia" w:hAnsiTheme="majorHAnsi" w:cstheme="majorBidi"/>
      <w:b/>
      <w:bCs/>
      <w:color w:val="39A5B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F8"/>
    <w:rPr>
      <w:rFonts w:asciiTheme="majorHAnsi" w:eastAsiaTheme="majorEastAsia" w:hAnsiTheme="majorHAnsi" w:cstheme="majorBid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F8"/>
    <w:rPr>
      <w:rFonts w:asciiTheme="majorHAnsi" w:eastAsiaTheme="majorEastAsia" w:hAnsiTheme="majorHAnsi" w:cstheme="majorBid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F8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F8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F8"/>
    <w:rPr>
      <w:rFonts w:asciiTheme="majorHAnsi" w:eastAsiaTheme="majorEastAsia" w:hAnsiTheme="majorHAnsi" w:cstheme="majorBidi"/>
      <w:color w:val="39A5B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60F8"/>
    <w:pPr>
      <w:spacing w:line="240" w:lineRule="auto"/>
    </w:pPr>
    <w:rPr>
      <w:b/>
      <w:bCs/>
      <w:color w:val="39A5B7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F8"/>
    <w:pPr>
      <w:numPr>
        <w:ilvl w:val="1"/>
      </w:numPr>
    </w:pPr>
    <w:rPr>
      <w:rFonts w:asciiTheme="majorHAnsi" w:eastAsiaTheme="majorEastAsia" w:hAnsiTheme="majorHAnsi" w:cstheme="majorBidi"/>
      <w:i/>
      <w:iCs/>
      <w:color w:val="39A5B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60F8"/>
    <w:rPr>
      <w:rFonts w:asciiTheme="majorHAnsi" w:eastAsiaTheme="majorEastAsia" w:hAnsiTheme="majorHAnsi" w:cstheme="majorBidi"/>
      <w:i/>
      <w:iCs/>
      <w:color w:val="39A5B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060F8"/>
    <w:rPr>
      <w:b/>
      <w:bCs/>
    </w:rPr>
  </w:style>
  <w:style w:type="character" w:styleId="Emphasis">
    <w:name w:val="Emphasis"/>
    <w:basedOn w:val="DefaultParagraphFont"/>
    <w:uiPriority w:val="20"/>
    <w:qFormat/>
    <w:rsid w:val="006060F8"/>
    <w:rPr>
      <w:i/>
      <w:iCs/>
    </w:rPr>
  </w:style>
  <w:style w:type="paragraph" w:styleId="NoSpacing">
    <w:name w:val="No Spacing"/>
    <w:uiPriority w:val="1"/>
    <w:qFormat/>
    <w:rsid w:val="006060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60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60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F8"/>
    <w:pPr>
      <w:pBdr>
        <w:bottom w:val="single" w:sz="4" w:space="4" w:color="39A5B7" w:themeColor="accent1"/>
      </w:pBdr>
      <w:spacing w:before="200" w:after="280"/>
      <w:ind w:left="936" w:right="936"/>
    </w:pPr>
    <w:rPr>
      <w:b/>
      <w:bCs/>
      <w:i/>
      <w:iCs/>
      <w:color w:val="39A5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F8"/>
    <w:rPr>
      <w:b/>
      <w:bCs/>
      <w:i/>
      <w:iCs/>
      <w:color w:val="39A5B7" w:themeColor="accent1"/>
    </w:rPr>
  </w:style>
  <w:style w:type="character" w:styleId="SubtleEmphasis">
    <w:name w:val="Subtle Emphasis"/>
    <w:basedOn w:val="DefaultParagraphFont"/>
    <w:uiPriority w:val="19"/>
    <w:qFormat/>
    <w:rsid w:val="006060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060F8"/>
    <w:rPr>
      <w:b/>
      <w:bCs/>
      <w:i/>
      <w:iCs/>
      <w:color w:val="39A5B7" w:themeColor="accent1"/>
    </w:rPr>
  </w:style>
  <w:style w:type="character" w:styleId="SubtleReference">
    <w:name w:val="Subtle Reference"/>
    <w:basedOn w:val="DefaultParagraphFont"/>
    <w:uiPriority w:val="31"/>
    <w:qFormat/>
    <w:rsid w:val="006060F8"/>
    <w:rPr>
      <w:smallCaps/>
      <w:color w:val="8DBB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060F8"/>
    <w:rPr>
      <w:b/>
      <w:bCs/>
      <w:smallCaps/>
      <w:color w:val="8DBB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060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0F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8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006D21B7654911AC30B956F0ACB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DEE53-8127-4E30-A2C5-1D8A8ED5EDF9}"/>
      </w:docPartPr>
      <w:docPartBody>
        <w:p w:rsidR="000D79F0" w:rsidRDefault="007938B4">
          <w:pPr>
            <w:pStyle w:val="8B006D21B7654911AC30B956F0ACB912"/>
          </w:pPr>
          <w:r>
            <w:t>[Your Name]</w:t>
          </w:r>
        </w:p>
      </w:docPartBody>
    </w:docPart>
    <w:docPart>
      <w:docPartPr>
        <w:name w:val="6361E72F1F40460BA11628D39B60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E6397-F2C3-43E3-853D-7E9036F36CF0}"/>
      </w:docPartPr>
      <w:docPartBody>
        <w:p w:rsidR="000D79F0" w:rsidRDefault="007938B4">
          <w:pPr>
            <w:pStyle w:val="6361E72F1F40460BA11628D39B60065C"/>
          </w:pPr>
          <w:r>
            <w:t>[Address, City, ST  ZIP Code]</w:t>
          </w:r>
        </w:p>
      </w:docPartBody>
    </w:docPart>
    <w:docPart>
      <w:docPartPr>
        <w:name w:val="B93D0CA7B79F414EB5476FAC2B342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9B233-CD71-49AE-8593-FA6D0DADA55D}"/>
      </w:docPartPr>
      <w:docPartBody>
        <w:p w:rsidR="000D79F0" w:rsidRDefault="007938B4">
          <w:pPr>
            <w:pStyle w:val="B93D0CA7B79F414EB5476FAC2B342A64"/>
          </w:pPr>
          <w:r>
            <w:t>[Telephone]</w:t>
          </w:r>
        </w:p>
      </w:docPartBody>
    </w:docPart>
    <w:docPart>
      <w:docPartPr>
        <w:name w:val="8F8C56CAB0BF4EB5AC842DD311BBC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35DA1-3821-441F-AEC0-B0D2513D9C1E}"/>
      </w:docPartPr>
      <w:docPartBody>
        <w:p w:rsidR="000D79F0" w:rsidRDefault="007938B4">
          <w:pPr>
            <w:pStyle w:val="8F8C56CAB0BF4EB5AC842DD311BBC24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B4"/>
    <w:rsid w:val="000D79F0"/>
    <w:rsid w:val="001F4146"/>
    <w:rsid w:val="003854F8"/>
    <w:rsid w:val="00476946"/>
    <w:rsid w:val="004E5D46"/>
    <w:rsid w:val="00596FF8"/>
    <w:rsid w:val="006662B4"/>
    <w:rsid w:val="007938B4"/>
    <w:rsid w:val="008947FB"/>
    <w:rsid w:val="00DE54B9"/>
    <w:rsid w:val="00EB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06D21B7654911AC30B956F0ACB912">
    <w:name w:val="8B006D21B7654911AC30B956F0ACB912"/>
  </w:style>
  <w:style w:type="paragraph" w:customStyle="1" w:styleId="6361E72F1F40460BA11628D39B60065C">
    <w:name w:val="6361E72F1F40460BA11628D39B60065C"/>
  </w:style>
  <w:style w:type="paragraph" w:customStyle="1" w:styleId="B93D0CA7B79F414EB5476FAC2B342A64">
    <w:name w:val="B93D0CA7B79F414EB5476FAC2B342A64"/>
  </w:style>
  <w:style w:type="paragraph" w:customStyle="1" w:styleId="8F8C56CAB0BF4EB5AC842DD311BBC24B">
    <w:name w:val="8F8C56CAB0BF4EB5AC842DD311BBC24B"/>
  </w:style>
  <w:style w:type="paragraph" w:customStyle="1" w:styleId="776F2F161E4A4537915F68C7FDA063E7">
    <w:name w:val="776F2F161E4A4537915F68C7FDA063E7"/>
  </w:style>
  <w:style w:type="paragraph" w:customStyle="1" w:styleId="27FEC7532B5F4A7A93AF5ED6126BD4A8">
    <w:name w:val="27FEC7532B5F4A7A93AF5ED6126BD4A8"/>
  </w:style>
  <w:style w:type="paragraph" w:customStyle="1" w:styleId="04A5613583A54A5F8D72D3D24D6A4616">
    <w:name w:val="04A5613583A54A5F8D72D3D24D6A4616"/>
  </w:style>
  <w:style w:type="paragraph" w:customStyle="1" w:styleId="77FA3B4179EF4AE4880A0502E4E70EAE">
    <w:name w:val="77FA3B4179EF4AE4880A0502E4E70EAE"/>
  </w:style>
  <w:style w:type="paragraph" w:customStyle="1" w:styleId="930866D38F134A94ACED063BD0C7CAED">
    <w:name w:val="930866D38F134A94ACED063BD0C7CAE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C771A1C05341589C90925EF8D42626">
    <w:name w:val="25C771A1C05341589C90925EF8D42626"/>
  </w:style>
  <w:style w:type="paragraph" w:customStyle="1" w:styleId="92E90B72CBAB4F4388CDACDF1AB7DDD8">
    <w:name w:val="92E90B72CBAB4F4388CDACDF1AB7DDD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5CA550BB0B549DF89072A69BBF19F67">
    <w:name w:val="B5CA550BB0B549DF89072A69BBF19F67"/>
  </w:style>
  <w:style w:type="paragraph" w:customStyle="1" w:styleId="3603E8F05DC54C16A06A0EB00EA92E9E">
    <w:name w:val="3603E8F05DC54C16A06A0EB00EA92E9E"/>
  </w:style>
  <w:style w:type="paragraph" w:customStyle="1" w:styleId="556F2C2FDDF542EF82757F05FBBC4722">
    <w:name w:val="556F2C2FDDF542EF82757F05FBBC4722"/>
  </w:style>
  <w:style w:type="paragraph" w:customStyle="1" w:styleId="8FBECED36D4B465A8699718C9C240B74">
    <w:name w:val="8FBECED36D4B465A8699718C9C240B74"/>
  </w:style>
  <w:style w:type="paragraph" w:customStyle="1" w:styleId="A1EA565B3EBB4156B8AB48294739DCF6">
    <w:name w:val="A1EA565B3EBB4156B8AB48294739DCF6"/>
  </w:style>
  <w:style w:type="paragraph" w:customStyle="1" w:styleId="759F391CC38D40C0922867475997E86E">
    <w:name w:val="759F391CC38D40C0922867475997E86E"/>
  </w:style>
  <w:style w:type="paragraph" w:customStyle="1" w:styleId="8B23FE885EAF49ABA2ACD0DAF1359887">
    <w:name w:val="8B23FE885EAF49ABA2ACD0DAF1359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1246 Polk Street, Salinas, CA, 93906</CompanyAddress>
  <CompanyPhone>(831) 262 - 1742</CompanyPhone>
  <CompanyFax/>
  <CompanyEmail>michaela.schuessler@gmail.com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Michaela Schuessler</dc:creator>
  <cp:keywords/>
  <cp:lastModifiedBy>Michaela Schuessler</cp:lastModifiedBy>
  <cp:revision>6</cp:revision>
  <dcterms:created xsi:type="dcterms:W3CDTF">2016-08-27T04:48:00Z</dcterms:created>
  <dcterms:modified xsi:type="dcterms:W3CDTF">2017-01-24T05:20:00Z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